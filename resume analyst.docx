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CD001E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6977EA8" w14:textId="77777777" w:rsidR="00692703" w:rsidRPr="00C95674" w:rsidRDefault="003D7FD0" w:rsidP="00913946">
            <w:pPr>
              <w:pStyle w:val="Title"/>
              <w:rPr>
                <w:color w:val="auto"/>
              </w:rPr>
            </w:pPr>
            <w:r w:rsidRPr="00C95674">
              <w:rPr>
                <w:color w:val="auto"/>
              </w:rPr>
              <w:t>Dean</w:t>
            </w:r>
            <w:r w:rsidR="00692703" w:rsidRPr="00C95674">
              <w:rPr>
                <w:color w:val="auto"/>
              </w:rPr>
              <w:t xml:space="preserve"> </w:t>
            </w:r>
            <w:r w:rsidRPr="000B1934">
              <w:rPr>
                <w:rStyle w:val="IntenseEmphasis"/>
                <w:b w:val="0"/>
                <w:bCs/>
                <w:color w:val="auto"/>
              </w:rPr>
              <w:t>marko</w:t>
            </w:r>
          </w:p>
          <w:p w14:paraId="7CE2ACCC" w14:textId="6A1F032C" w:rsidR="00692703" w:rsidRPr="00C95674" w:rsidRDefault="003D7FD0" w:rsidP="00913946">
            <w:pPr>
              <w:pStyle w:val="ContactInfo"/>
              <w:contextualSpacing w:val="0"/>
              <w:rPr>
                <w:color w:val="auto"/>
              </w:rPr>
            </w:pPr>
            <w:r w:rsidRPr="00C95674">
              <w:rPr>
                <w:color w:val="auto"/>
              </w:rPr>
              <w:t>Netanya</w:t>
            </w:r>
            <w:r w:rsidR="00692703" w:rsidRPr="00C95674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-1459182552"/>
                <w:placeholder>
                  <w:docPart w:val="265B434D1F9A4E28AE7F12165231A96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95674">
                  <w:rPr>
                    <w:color w:val="auto"/>
                  </w:rPr>
                  <w:t>·</w:t>
                </w:r>
              </w:sdtContent>
            </w:sdt>
            <w:r w:rsidR="00692703" w:rsidRPr="00C95674">
              <w:rPr>
                <w:color w:val="auto"/>
              </w:rPr>
              <w:t xml:space="preserve"> </w:t>
            </w:r>
            <w:r w:rsidRPr="00C95674">
              <w:rPr>
                <w:color w:val="auto"/>
              </w:rPr>
              <w:t>0558858028</w:t>
            </w:r>
          </w:p>
          <w:p w14:paraId="0AF71430" w14:textId="3AD6ACED" w:rsidR="00761B0D" w:rsidRDefault="00621251" w:rsidP="00761B0D">
            <w:pPr>
              <w:pStyle w:val="ContactInfoEmphasis"/>
              <w:contextualSpacing w:val="0"/>
              <w:rPr>
                <w:color w:val="auto"/>
              </w:rPr>
            </w:pPr>
            <w:hyperlink r:id="rId8" w:history="1">
              <w:r w:rsidR="00761B0D" w:rsidRPr="00AA023A">
                <w:rPr>
                  <w:rStyle w:val="Hyperlink"/>
                </w:rPr>
                <w:t>dean.y.marko@gmail.com</w:t>
              </w:r>
            </w:hyperlink>
          </w:p>
          <w:p w14:paraId="1F0C100A" w14:textId="5FB0CFC6" w:rsidR="00224908" w:rsidRPr="00761B0D" w:rsidRDefault="00621251" w:rsidP="00761B0D">
            <w:pPr>
              <w:pStyle w:val="ContactInfoEmphasis"/>
              <w:contextualSpacing w:val="0"/>
              <w:rPr>
                <w:color w:val="auto"/>
              </w:rPr>
            </w:pPr>
            <w:hyperlink r:id="rId9" w:history="1">
              <w:r w:rsidR="0050606E" w:rsidRPr="00761B0D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 xml:space="preserve">My </w:t>
              </w:r>
              <w:proofErr w:type="spellStart"/>
              <w:r w:rsidR="0050606E" w:rsidRPr="00761B0D">
                <w:rPr>
                  <w:rStyle w:val="Hyperlink"/>
                  <w:rFonts w:ascii="Segoe UI" w:hAnsi="Segoe UI" w:cs="Segoe UI"/>
                  <w:bdr w:val="none" w:sz="0" w:space="0" w:color="auto" w:frame="1"/>
                  <w:shd w:val="clear" w:color="auto" w:fill="FFFFFF"/>
                </w:rPr>
                <w:t>Linkedin</w:t>
              </w:r>
              <w:proofErr w:type="spellEnd"/>
            </w:hyperlink>
          </w:p>
        </w:tc>
      </w:tr>
      <w:tr w:rsidR="00B1283B" w:rsidRPr="00CF1A49" w14:paraId="73DC05CF" w14:textId="77777777" w:rsidTr="00692703">
        <w:tc>
          <w:tcPr>
            <w:tcW w:w="9360" w:type="dxa"/>
            <w:tcMar>
              <w:top w:w="432" w:type="dxa"/>
            </w:tcMar>
          </w:tcPr>
          <w:p w14:paraId="3D4813C0" w14:textId="75646F74" w:rsidR="00C407BF" w:rsidRPr="004015AB" w:rsidRDefault="004015AB" w:rsidP="00B1283B">
            <w:pPr>
              <w:pStyle w:val="Heading1"/>
              <w:outlineLvl w:val="0"/>
              <w:rPr>
                <w:sz w:val="20"/>
                <w:szCs w:val="20"/>
                <w:lang w:val="en-IL"/>
              </w:rPr>
            </w:pPr>
            <w:r w:rsidRPr="004015AB">
              <w:rPr>
                <w:sz w:val="20"/>
                <w:szCs w:val="20"/>
                <w:lang w:val="en-IL"/>
              </w:rPr>
              <w:t xml:space="preserve">Student for Economics and Managment starting my final year, with a record of outstanding achievment, native english speaker, </w:t>
            </w:r>
            <w:r w:rsidRPr="004015AB">
              <w:rPr>
                <w:sz w:val="20"/>
                <w:szCs w:val="20"/>
                <w:lang w:val="en-IL"/>
              </w:rPr>
              <w:t>experience</w:t>
            </w:r>
            <w:r w:rsidRPr="004015AB">
              <w:rPr>
                <w:sz w:val="20"/>
                <w:szCs w:val="20"/>
                <w:lang w:val="en-IL"/>
              </w:rPr>
              <w:t xml:space="preserve">, with </w:t>
            </w:r>
            <w:proofErr w:type="gramStart"/>
            <w:r w:rsidRPr="004015AB">
              <w:rPr>
                <w:sz w:val="20"/>
                <w:szCs w:val="20"/>
                <w:lang w:val="en-IL"/>
              </w:rPr>
              <w:t>excel,vba</w:t>
            </w:r>
            <w:proofErr w:type="gramEnd"/>
            <w:r w:rsidRPr="004015AB">
              <w:rPr>
                <w:sz w:val="20"/>
                <w:szCs w:val="20"/>
                <w:lang w:val="en-IL"/>
              </w:rPr>
              <w:t>,python and sql</w:t>
            </w:r>
          </w:p>
          <w:p w14:paraId="0C7B8639" w14:textId="77777777" w:rsidR="004015AB" w:rsidRDefault="004015AB" w:rsidP="00B1283B">
            <w:pPr>
              <w:pStyle w:val="Heading1"/>
              <w:outlineLvl w:val="0"/>
            </w:pPr>
          </w:p>
          <w:sdt>
            <w:sdtPr>
              <w:alias w:val="Education:"/>
              <w:tag w:val="Education:"/>
              <w:id w:val="-1871363790"/>
              <w:placeholder>
                <w:docPart w:val="C085091E50AC4329A6CDB882418B4C04"/>
              </w:placeholder>
              <w:temporary/>
              <w:showingPlcHdr/>
              <w15:appearance w15:val="hidden"/>
            </w:sdtPr>
            <w:sdtEndPr/>
            <w:sdtContent>
              <w:p w14:paraId="42E61CEA" w14:textId="46083A6C" w:rsidR="00B1283B" w:rsidRPr="00CF1A49" w:rsidRDefault="00B1283B" w:rsidP="00B1283B">
                <w:pPr>
                  <w:pStyle w:val="Heading1"/>
                  <w:outlineLvl w:val="0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1283B" w:rsidRPr="00CF1A49" w14:paraId="31818633" w14:textId="77777777" w:rsidTr="00D4507C">
              <w:tc>
                <w:tcPr>
                  <w:tcW w:w="9290" w:type="dxa"/>
                </w:tcPr>
                <w:p w14:paraId="10F00B9C" w14:textId="77777777" w:rsidR="00B1283B" w:rsidRPr="00CF1A49" w:rsidRDefault="00B1283B" w:rsidP="00B1283B">
                  <w:pPr>
                    <w:pStyle w:val="Heading3"/>
                    <w:contextualSpacing w:val="0"/>
                    <w:outlineLvl w:val="2"/>
                  </w:pPr>
                  <w:r>
                    <w:t>october 2019-current</w:t>
                  </w:r>
                </w:p>
                <w:p w14:paraId="6C8E7DEB" w14:textId="42DA2E53" w:rsidR="00B1283B" w:rsidRPr="00CF1A49" w:rsidRDefault="00B1283B" w:rsidP="00F64A92">
                  <w:pPr>
                    <w:pStyle w:val="Heading2"/>
                    <w:contextualSpacing w:val="0"/>
                    <w:outlineLvl w:val="1"/>
                  </w:pPr>
                  <w:r w:rsidRPr="00C01EAF">
                    <w:rPr>
                      <w:color w:val="auto"/>
                    </w:rPr>
                    <w:t xml:space="preserve">Economics and </w:t>
                  </w:r>
                  <w:r w:rsidRPr="00C01EAF">
                    <w:rPr>
                      <w:rFonts w:cs="Arial"/>
                      <w:color w:val="auto"/>
                      <w:shd w:val="clear" w:color="auto" w:fill="FFFFFF"/>
                    </w:rPr>
                    <w:t>Management</w:t>
                  </w:r>
                  <w:r w:rsidR="00C01EAF">
                    <w:rPr>
                      <w:rFonts w:cs="Arial"/>
                      <w:color w:val="auto"/>
                      <w:shd w:val="clear" w:color="auto" w:fill="FFFFFF"/>
                      <w:lang w:val="en-IL"/>
                    </w:rPr>
                    <w:t xml:space="preserve"> </w:t>
                  </w:r>
                  <w:r w:rsidR="00C01EAF" w:rsidRPr="00C01EAF">
                    <w:rPr>
                      <w:rFonts w:cs="Arial"/>
                      <w:color w:val="auto"/>
                      <w:shd w:val="clear" w:color="auto" w:fill="FFFFFF"/>
                      <w:lang w:val="en-IL"/>
                    </w:rPr>
                    <w:t>specializing</w:t>
                  </w:r>
                  <w:r w:rsidR="00C01EAF">
                    <w:rPr>
                      <w:rFonts w:cs="Arial"/>
                      <w:color w:val="auto"/>
                      <w:shd w:val="clear" w:color="auto" w:fill="FFFFFF"/>
                      <w:lang w:val="en-IL"/>
                    </w:rPr>
                    <w:t xml:space="preserve"> in Information Systems</w:t>
                  </w:r>
                  <w:r w:rsidRPr="00C01EAF">
                    <w:rPr>
                      <w:color w:val="auto"/>
                    </w:rPr>
                    <w:t>,</w:t>
                  </w:r>
                  <w:r w:rsidRPr="00CF1A49">
                    <w:t xml:space="preserve"> </w:t>
                  </w:r>
                  <w:r>
                    <w:rPr>
                      <w:rStyle w:val="SubtleReference"/>
                    </w:rPr>
                    <w:t>ruppin academic college</w:t>
                  </w:r>
                </w:p>
              </w:tc>
            </w:tr>
          </w:tbl>
          <w:p w14:paraId="510626AC" w14:textId="77777777" w:rsidR="00B1283B" w:rsidRDefault="00BE6FE8" w:rsidP="00B1283B">
            <w:pPr>
              <w:pStyle w:val="Heading1"/>
              <w:outlineLvl w:val="0"/>
            </w:pPr>
            <w:r>
              <w:t xml:space="preserve">Army </w:t>
            </w:r>
            <w:sdt>
              <w:sdtPr>
                <w:alias w:val="Experience:"/>
                <w:tag w:val="Experience:"/>
                <w:id w:val="857475422"/>
                <w:placeholder>
                  <w:docPart w:val="B8E3646359A347F69BAC7714BD4436E6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Experience</w:t>
                </w:r>
              </w:sdtContent>
            </w:sdt>
          </w:p>
          <w:p w14:paraId="74066DA5" w14:textId="508296CF" w:rsidR="00BE6FE8" w:rsidRPr="00CF1A49" w:rsidRDefault="00BE6FE8" w:rsidP="00BE6FE8">
            <w:pPr>
              <w:pStyle w:val="Heading3"/>
              <w:contextualSpacing w:val="0"/>
              <w:outlineLvl w:val="2"/>
            </w:pPr>
            <w:r>
              <w:t>2014</w:t>
            </w:r>
            <w:r w:rsidRPr="00CF1A49">
              <w:t xml:space="preserve">– </w:t>
            </w:r>
            <w:r>
              <w:t>2017</w:t>
            </w:r>
          </w:p>
          <w:p w14:paraId="27EC1BA6" w14:textId="77777777" w:rsidR="001006CD" w:rsidRPr="001006CD" w:rsidRDefault="001006CD" w:rsidP="001006CD">
            <w:pPr>
              <w:rPr>
                <w:rFonts w:ascii="Rubik" w:eastAsia="Times New Roman" w:hAnsi="Rubik" w:cs="Times New Roman"/>
                <w:color w:val="auto"/>
                <w:sz w:val="28"/>
                <w:szCs w:val="28"/>
                <w:lang w:bidi="he-IL"/>
              </w:rPr>
            </w:pPr>
            <w:r w:rsidRPr="001006CD">
              <w:rPr>
                <w:rStyle w:val="SubtleReference"/>
                <w:b w:val="0"/>
                <w:bCs/>
                <w:color w:val="auto"/>
                <w:sz w:val="28"/>
                <w:szCs w:val="28"/>
              </w:rPr>
              <w:t>Israeli Defense Force</w:t>
            </w:r>
            <w:r w:rsidRPr="001006CD">
              <w:rPr>
                <w:color w:val="auto"/>
                <w:sz w:val="28"/>
                <w:szCs w:val="28"/>
              </w:rPr>
              <w:t xml:space="preserve"> Head of Logistics</w:t>
            </w:r>
            <w:r w:rsidRPr="001006CD">
              <w:rPr>
                <w:color w:val="auto"/>
                <w:sz w:val="28"/>
                <w:szCs w:val="28"/>
                <w:lang w:val="en-IL"/>
              </w:rPr>
              <w:t>-Logistics Brigade</w:t>
            </w:r>
            <w:r w:rsidRPr="001006CD">
              <w:rPr>
                <w:rFonts w:ascii="Rubik" w:eastAsia="Times New Roman" w:hAnsi="Rubik" w:cs="Times New Roman"/>
                <w:color w:val="auto"/>
                <w:sz w:val="28"/>
                <w:szCs w:val="28"/>
                <w:lang w:bidi="he-IL"/>
              </w:rPr>
              <w:t xml:space="preserve"> </w:t>
            </w:r>
          </w:p>
          <w:p w14:paraId="3F1E746A" w14:textId="0E64E9F1" w:rsidR="00D73713" w:rsidRDefault="00D73713" w:rsidP="00BE6FE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lang w:bidi="he-IL"/>
              </w:rPr>
            </w:pPr>
            <w:r w:rsidRPr="001006CD">
              <w:rPr>
                <w:rFonts w:ascii="Rubik" w:eastAsia="Times New Roman" w:hAnsi="Rubik" w:cs="Times New Roman"/>
                <w:color w:val="303030"/>
                <w:lang w:bidi="he-IL"/>
              </w:rPr>
              <w:t>Received an award for Exceptional Service presented by the Director of the Logistics Brigade.</w:t>
            </w:r>
          </w:p>
          <w:p w14:paraId="3CC7BA1A" w14:textId="4950E2ED" w:rsidR="00BE6FE8" w:rsidRPr="001006CD" w:rsidRDefault="00BE6FE8" w:rsidP="00BE6FE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lang w:bidi="he-IL"/>
              </w:rPr>
            </w:pPr>
            <w:r w:rsidRPr="001006CD">
              <w:rPr>
                <w:rFonts w:ascii="Rubik" w:eastAsia="Times New Roman" w:hAnsi="Rubik" w:cs="Times New Roman"/>
                <w:color w:val="303030"/>
                <w:lang w:bidi="he-IL"/>
              </w:rPr>
              <w:t>In charge of supplies for the Logistics Officers Training Course</w:t>
            </w:r>
          </w:p>
          <w:p w14:paraId="553B4944" w14:textId="77777777" w:rsidR="00BE6FE8" w:rsidRPr="001006CD" w:rsidRDefault="00BE6FE8" w:rsidP="00BE6FE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lang w:bidi="he-IL"/>
              </w:rPr>
            </w:pPr>
            <w:r w:rsidRPr="001006CD">
              <w:rPr>
                <w:rFonts w:ascii="Rubik" w:eastAsia="Times New Roman" w:hAnsi="Rubik" w:cs="Times New Roman"/>
                <w:color w:val="303030"/>
                <w:lang w:bidi="he-IL"/>
              </w:rPr>
              <w:t>Would Supply Food/Weapons/Cloths/Vehicles during field training</w:t>
            </w:r>
          </w:p>
          <w:p w14:paraId="5E769D07" w14:textId="77777777" w:rsidR="00BE6FE8" w:rsidRPr="001006CD" w:rsidRDefault="00BE6FE8" w:rsidP="00BE6FE8">
            <w:pPr>
              <w:pStyle w:val="ListParagraph"/>
              <w:numPr>
                <w:ilvl w:val="0"/>
                <w:numId w:val="20"/>
              </w:numPr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lang w:bidi="he-IL"/>
              </w:rPr>
            </w:pPr>
            <w:r w:rsidRPr="001006CD">
              <w:rPr>
                <w:rFonts w:ascii="Rubik" w:eastAsia="Times New Roman" w:hAnsi="Rubik" w:cs="Times New Roman"/>
                <w:color w:val="303030"/>
                <w:lang w:bidi="he-IL"/>
              </w:rPr>
              <w:t>In charge of around several soldiers who would assist in planning and setting up different events.</w:t>
            </w:r>
          </w:p>
          <w:p w14:paraId="621C5454" w14:textId="506F7773" w:rsidR="00BE6FE8" w:rsidRPr="00672A28" w:rsidRDefault="00BE6FE8" w:rsidP="00D73713">
            <w:pPr>
              <w:pStyle w:val="ListParagraph"/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lang w:bidi="he-IL"/>
              </w:rPr>
            </w:pPr>
          </w:p>
        </w:tc>
      </w:tr>
    </w:tbl>
    <w:p w14:paraId="5AD7DA99" w14:textId="77777777" w:rsidR="004E01EB" w:rsidRPr="00CF1A49" w:rsidRDefault="0062125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20AC317A9A6422CBDD116A520D3CEA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69C95520" w14:textId="77777777" w:rsidTr="00BE6FE8">
        <w:tc>
          <w:tcPr>
            <w:tcW w:w="9290" w:type="dxa"/>
            <w:tcMar>
              <w:top w:w="216" w:type="dxa"/>
            </w:tcMar>
          </w:tcPr>
          <w:p w14:paraId="25E9F7ED" w14:textId="775439E2" w:rsidR="00F61DF9" w:rsidRPr="00CF1A49" w:rsidRDefault="003D7FD0" w:rsidP="00F61DF9">
            <w:pPr>
              <w:pStyle w:val="Heading3"/>
              <w:contextualSpacing w:val="0"/>
              <w:outlineLvl w:val="2"/>
            </w:pPr>
            <w:r>
              <w:t>2019</w:t>
            </w:r>
            <w:r w:rsidR="00F61DF9" w:rsidRPr="00CF1A49">
              <w:t xml:space="preserve"> – </w:t>
            </w:r>
            <w:r>
              <w:t>current</w:t>
            </w:r>
          </w:p>
          <w:p w14:paraId="1BD8F87F" w14:textId="77777777" w:rsidR="00F61DF9" w:rsidRPr="003C56C3" w:rsidRDefault="003D7FD0" w:rsidP="00F61DF9">
            <w:pPr>
              <w:pStyle w:val="Heading2"/>
              <w:contextualSpacing w:val="0"/>
              <w:outlineLvl w:val="1"/>
              <w:rPr>
                <w:color w:val="auto"/>
                <w:sz w:val="28"/>
                <w:szCs w:val="28"/>
              </w:rPr>
            </w:pPr>
            <w:r w:rsidRPr="003C56C3">
              <w:rPr>
                <w:b w:val="0"/>
                <w:bCs/>
                <w:color w:val="auto"/>
                <w:sz w:val="28"/>
                <w:szCs w:val="28"/>
              </w:rPr>
              <w:t>Customer Service representative</w:t>
            </w:r>
            <w:r w:rsidR="00F61DF9" w:rsidRPr="003C56C3">
              <w:rPr>
                <w:color w:val="auto"/>
                <w:sz w:val="28"/>
                <w:szCs w:val="28"/>
              </w:rPr>
              <w:t xml:space="preserve">, </w:t>
            </w:r>
            <w:r w:rsidRPr="003C56C3">
              <w:rPr>
                <w:rStyle w:val="SubtleReference"/>
                <w:color w:val="auto"/>
                <w:sz w:val="28"/>
                <w:szCs w:val="28"/>
              </w:rPr>
              <w:t>Nespresso</w:t>
            </w:r>
          </w:p>
          <w:p w14:paraId="6DC1D8DB" w14:textId="77777777" w:rsidR="003D7FD0" w:rsidRPr="003C56C3" w:rsidRDefault="003D7FD0" w:rsidP="003D7FD0">
            <w:pPr>
              <w:pStyle w:val="suggestion-description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Rubik" w:hAnsi="Rubik"/>
                <w:color w:val="303030"/>
                <w:sz w:val="22"/>
                <w:szCs w:val="22"/>
              </w:rPr>
            </w:pPr>
            <w:r w:rsidRPr="003C56C3">
              <w:rPr>
                <w:rFonts w:ascii="Rubik" w:hAnsi="Rubik"/>
                <w:color w:val="303030"/>
                <w:sz w:val="22"/>
                <w:szCs w:val="22"/>
              </w:rPr>
              <w:t xml:space="preserve">Assisted customers with inquiries, </w:t>
            </w:r>
            <w:proofErr w:type="gramStart"/>
            <w:r w:rsidRPr="003C56C3">
              <w:rPr>
                <w:rFonts w:ascii="Rubik" w:hAnsi="Rubik"/>
                <w:color w:val="303030"/>
                <w:sz w:val="22"/>
                <w:szCs w:val="22"/>
              </w:rPr>
              <w:t>issues</w:t>
            </w:r>
            <w:proofErr w:type="gramEnd"/>
            <w:r w:rsidRPr="003C56C3">
              <w:rPr>
                <w:rFonts w:ascii="Rubik" w:hAnsi="Rubik"/>
                <w:color w:val="303030"/>
                <w:sz w:val="22"/>
                <w:szCs w:val="22"/>
              </w:rPr>
              <w:t xml:space="preserve"> and concerns by providing relevant information in English and Hebrew</w:t>
            </w:r>
          </w:p>
          <w:p w14:paraId="40A936A8" w14:textId="77777777" w:rsidR="003D7FD0" w:rsidRPr="003C56C3" w:rsidRDefault="003D7FD0" w:rsidP="003D7FD0">
            <w:pPr>
              <w:pStyle w:val="suggestion-description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Rubik" w:hAnsi="Rubik"/>
                <w:color w:val="303030"/>
                <w:sz w:val="22"/>
                <w:szCs w:val="22"/>
              </w:rPr>
            </w:pPr>
            <w:r w:rsidRPr="003C56C3">
              <w:rPr>
                <w:rFonts w:ascii="Rubik" w:hAnsi="Rubik"/>
                <w:color w:val="303030"/>
                <w:sz w:val="22"/>
                <w:szCs w:val="22"/>
              </w:rPr>
              <w:t xml:space="preserve">Provided information on product, </w:t>
            </w:r>
            <w:proofErr w:type="gramStart"/>
            <w:r w:rsidRPr="003C56C3">
              <w:rPr>
                <w:rFonts w:ascii="Rubik" w:hAnsi="Rubik"/>
                <w:color w:val="303030"/>
                <w:sz w:val="22"/>
                <w:szCs w:val="22"/>
              </w:rPr>
              <w:t>shipping</w:t>
            </w:r>
            <w:proofErr w:type="gramEnd"/>
            <w:r w:rsidRPr="003C56C3">
              <w:rPr>
                <w:rFonts w:ascii="Rubik" w:hAnsi="Rubik"/>
                <w:color w:val="303030"/>
                <w:sz w:val="22"/>
                <w:szCs w:val="22"/>
              </w:rPr>
              <w:t xml:space="preserve"> and service questions</w:t>
            </w:r>
          </w:p>
          <w:p w14:paraId="36A2907E" w14:textId="77777777" w:rsidR="003D7FD0" w:rsidRPr="003C56C3" w:rsidRDefault="003D7FD0" w:rsidP="003D7FD0">
            <w:pPr>
              <w:pStyle w:val="suggestion-description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 w:line="300" w:lineRule="atLeast"/>
              <w:rPr>
                <w:rFonts w:ascii="Rubik" w:hAnsi="Rubik"/>
                <w:color w:val="303030"/>
                <w:sz w:val="22"/>
                <w:szCs w:val="22"/>
              </w:rPr>
            </w:pPr>
            <w:r w:rsidRPr="003C56C3">
              <w:rPr>
                <w:rFonts w:ascii="Rubik" w:hAnsi="Rubik"/>
                <w:color w:val="303030"/>
                <w:sz w:val="22"/>
                <w:szCs w:val="22"/>
              </w:rPr>
              <w:t xml:space="preserve">Assisted in providing customer satisfaction by providing customers with refunds, </w:t>
            </w:r>
            <w:proofErr w:type="spellStart"/>
            <w:r w:rsidRPr="003C56C3">
              <w:rPr>
                <w:rFonts w:ascii="Rubik" w:hAnsi="Rubik"/>
                <w:color w:val="303030"/>
                <w:sz w:val="22"/>
                <w:szCs w:val="22"/>
              </w:rPr>
              <w:t>giftcards</w:t>
            </w:r>
            <w:proofErr w:type="spellEnd"/>
            <w:r w:rsidRPr="003C56C3">
              <w:rPr>
                <w:rFonts w:ascii="Rubik" w:hAnsi="Rubik"/>
                <w:color w:val="303030"/>
                <w:sz w:val="22"/>
                <w:szCs w:val="22"/>
              </w:rPr>
              <w:t xml:space="preserve"> and vouchers</w:t>
            </w:r>
          </w:p>
          <w:p w14:paraId="24ED5BE8" w14:textId="77777777" w:rsidR="00BE6FE8" w:rsidRDefault="00BE6FE8" w:rsidP="003D7FD0">
            <w:pPr>
              <w:pStyle w:val="Heading3"/>
              <w:contextualSpacing w:val="0"/>
              <w:outlineLvl w:val="2"/>
            </w:pPr>
          </w:p>
          <w:p w14:paraId="40EBA04F" w14:textId="6ADB853D" w:rsidR="003D7FD0" w:rsidRPr="00CF1A49" w:rsidRDefault="003D7FD0" w:rsidP="003D7FD0">
            <w:pPr>
              <w:pStyle w:val="Heading3"/>
              <w:contextualSpacing w:val="0"/>
              <w:outlineLvl w:val="2"/>
            </w:pPr>
            <w:r>
              <w:t xml:space="preserve"> 2017</w:t>
            </w:r>
            <w:r w:rsidRPr="00CF1A49">
              <w:t xml:space="preserve">– </w:t>
            </w:r>
            <w:r>
              <w:t>2019</w:t>
            </w:r>
          </w:p>
          <w:p w14:paraId="2A71C60D" w14:textId="77777777" w:rsidR="003D7FD0" w:rsidRPr="003C56C3" w:rsidRDefault="003D7FD0" w:rsidP="003D7FD0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  <w:color w:val="auto"/>
                <w:sz w:val="28"/>
                <w:szCs w:val="28"/>
              </w:rPr>
            </w:pPr>
            <w:r w:rsidRPr="003C56C3">
              <w:rPr>
                <w:b w:val="0"/>
                <w:bCs/>
                <w:color w:val="auto"/>
                <w:sz w:val="28"/>
                <w:szCs w:val="28"/>
              </w:rPr>
              <w:t xml:space="preserve">Sales representative, </w:t>
            </w:r>
            <w:r w:rsidRPr="003C56C3">
              <w:rPr>
                <w:rStyle w:val="SubtleReference"/>
                <w:color w:val="auto"/>
                <w:sz w:val="28"/>
                <w:szCs w:val="28"/>
              </w:rPr>
              <w:t>Memo Global/DSNr</w:t>
            </w:r>
          </w:p>
          <w:p w14:paraId="69C7A1E8" w14:textId="77777777" w:rsidR="003D7FD0" w:rsidRPr="003C56C3" w:rsidRDefault="003D7FD0" w:rsidP="003D7FD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lang w:bidi="he-IL"/>
              </w:rPr>
            </w:pPr>
            <w:r w:rsidRPr="003C56C3">
              <w:rPr>
                <w:rFonts w:ascii="Rubik" w:eastAsia="Times New Roman" w:hAnsi="Rubik" w:cs="Times New Roman"/>
                <w:color w:val="303030"/>
                <w:lang w:bidi="he-IL"/>
              </w:rPr>
              <w:t>Maintained sales report and met monthly quotas</w:t>
            </w:r>
          </w:p>
          <w:p w14:paraId="2A9B4289" w14:textId="77777777" w:rsidR="003D7FD0" w:rsidRPr="003C56C3" w:rsidRDefault="003D7FD0" w:rsidP="003D7FD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lang w:bidi="he-IL"/>
              </w:rPr>
            </w:pPr>
            <w:r w:rsidRPr="003C56C3">
              <w:rPr>
                <w:rFonts w:ascii="Rubik" w:eastAsia="Times New Roman" w:hAnsi="Rubik" w:cs="Times New Roman"/>
                <w:color w:val="303030"/>
                <w:lang w:bidi="he-IL"/>
              </w:rPr>
              <w:t>Spoke with clients from all over the world</w:t>
            </w:r>
          </w:p>
          <w:p w14:paraId="215441E9" w14:textId="77777777" w:rsidR="003D7FD0" w:rsidRPr="003C56C3" w:rsidRDefault="003D7FD0" w:rsidP="003D7FD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lang w:bidi="he-IL"/>
              </w:rPr>
            </w:pPr>
            <w:r w:rsidRPr="003C56C3">
              <w:rPr>
                <w:rFonts w:ascii="Rubik" w:eastAsia="Times New Roman" w:hAnsi="Rubik" w:cs="Times New Roman"/>
                <w:color w:val="303030"/>
                <w:lang w:bidi="he-IL"/>
              </w:rPr>
              <w:lastRenderedPageBreak/>
              <w:t>Built rapport with customers by offering friendly, knowledgeable, and supportive customer service</w:t>
            </w:r>
          </w:p>
          <w:p w14:paraId="38714DB4" w14:textId="77777777" w:rsidR="00BE6FE8" w:rsidRDefault="00BE6FE8" w:rsidP="003D7FD0">
            <w:pPr>
              <w:pStyle w:val="Heading3"/>
              <w:contextualSpacing w:val="0"/>
              <w:outlineLvl w:val="2"/>
            </w:pPr>
          </w:p>
          <w:p w14:paraId="66CD590A" w14:textId="77777777" w:rsidR="00672A28" w:rsidRDefault="00672A28" w:rsidP="003D7FD0">
            <w:pPr>
              <w:pStyle w:val="Heading3"/>
              <w:contextualSpacing w:val="0"/>
              <w:outlineLvl w:val="2"/>
            </w:pPr>
          </w:p>
          <w:p w14:paraId="4F0729BE" w14:textId="77777777" w:rsidR="00672A28" w:rsidRDefault="00672A28" w:rsidP="003D7FD0">
            <w:pPr>
              <w:pStyle w:val="Heading3"/>
              <w:contextualSpacing w:val="0"/>
              <w:outlineLvl w:val="2"/>
            </w:pPr>
          </w:p>
          <w:p w14:paraId="6DBEC5DC" w14:textId="6EDDD37C" w:rsidR="003D7FD0" w:rsidRPr="00CF1A49" w:rsidRDefault="003D7FD0" w:rsidP="003D7FD0">
            <w:pPr>
              <w:pStyle w:val="Heading3"/>
              <w:contextualSpacing w:val="0"/>
              <w:outlineLvl w:val="2"/>
            </w:pPr>
            <w:r>
              <w:t xml:space="preserve"> 2013</w:t>
            </w:r>
            <w:r w:rsidRPr="00CF1A49">
              <w:t>–</w:t>
            </w:r>
            <w:r>
              <w:t>2014</w:t>
            </w:r>
          </w:p>
          <w:p w14:paraId="4AB97019" w14:textId="77777777" w:rsidR="003D7FD0" w:rsidRPr="003C56C3" w:rsidRDefault="003D7FD0" w:rsidP="003D7FD0">
            <w:pPr>
              <w:pStyle w:val="Heading2"/>
              <w:contextualSpacing w:val="0"/>
              <w:outlineLvl w:val="1"/>
              <w:rPr>
                <w:rStyle w:val="SubtleReference"/>
                <w:color w:val="auto"/>
                <w:sz w:val="28"/>
                <w:szCs w:val="28"/>
              </w:rPr>
            </w:pPr>
            <w:r w:rsidRPr="003C56C3">
              <w:rPr>
                <w:b w:val="0"/>
                <w:bCs/>
                <w:color w:val="auto"/>
                <w:sz w:val="28"/>
                <w:szCs w:val="28"/>
              </w:rPr>
              <w:t>Sales representative</w:t>
            </w:r>
            <w:r w:rsidRPr="003C56C3">
              <w:rPr>
                <w:color w:val="auto"/>
                <w:sz w:val="28"/>
                <w:szCs w:val="28"/>
              </w:rPr>
              <w:t xml:space="preserve">, </w:t>
            </w:r>
            <w:r w:rsidRPr="003C56C3">
              <w:rPr>
                <w:rStyle w:val="SubtleReference"/>
                <w:color w:val="auto"/>
                <w:sz w:val="28"/>
                <w:szCs w:val="28"/>
              </w:rPr>
              <w:t>Memo Global/DSNr</w:t>
            </w:r>
          </w:p>
          <w:p w14:paraId="470E4D91" w14:textId="77777777" w:rsidR="003D7FD0" w:rsidRPr="00F64A92" w:rsidRDefault="003D7FD0" w:rsidP="003D7FD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sz w:val="24"/>
                <w:szCs w:val="24"/>
                <w:lang w:bidi="he-IL"/>
              </w:rPr>
            </w:pPr>
            <w:r w:rsidRPr="00F64A92">
              <w:rPr>
                <w:rFonts w:ascii="Rubik" w:eastAsia="Times New Roman" w:hAnsi="Rubik" w:cs="Times New Roman"/>
                <w:color w:val="303030"/>
                <w:sz w:val="24"/>
                <w:szCs w:val="24"/>
                <w:lang w:bidi="he-IL"/>
              </w:rPr>
              <w:t>Maintained sales report and met monthly quotas</w:t>
            </w:r>
          </w:p>
          <w:p w14:paraId="0AC28F64" w14:textId="77777777" w:rsidR="003D7FD0" w:rsidRPr="00F64A92" w:rsidRDefault="003D7FD0" w:rsidP="003D7FD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sz w:val="24"/>
                <w:szCs w:val="24"/>
                <w:lang w:bidi="he-IL"/>
              </w:rPr>
            </w:pPr>
            <w:r w:rsidRPr="00F64A92">
              <w:rPr>
                <w:rFonts w:ascii="Rubik" w:eastAsia="Times New Roman" w:hAnsi="Rubik" w:cs="Times New Roman"/>
                <w:color w:val="303030"/>
                <w:sz w:val="24"/>
                <w:szCs w:val="24"/>
                <w:lang w:bidi="he-IL"/>
              </w:rPr>
              <w:t>Spoke with clients from all over the world</w:t>
            </w:r>
          </w:p>
          <w:p w14:paraId="6503AF64" w14:textId="77777777" w:rsidR="003D7FD0" w:rsidRPr="00F64A92" w:rsidRDefault="003D7FD0" w:rsidP="00BE6FE8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line="300" w:lineRule="atLeast"/>
              <w:rPr>
                <w:rFonts w:ascii="Rubik" w:eastAsia="Times New Roman" w:hAnsi="Rubik" w:cs="Times New Roman"/>
                <w:color w:val="303030"/>
                <w:sz w:val="24"/>
                <w:szCs w:val="24"/>
                <w:lang w:bidi="he-IL"/>
              </w:rPr>
            </w:pPr>
            <w:r w:rsidRPr="00F64A92">
              <w:rPr>
                <w:rFonts w:ascii="Rubik" w:eastAsia="Times New Roman" w:hAnsi="Rubik" w:cs="Times New Roman"/>
                <w:color w:val="303030"/>
                <w:sz w:val="24"/>
                <w:szCs w:val="24"/>
                <w:lang w:bidi="he-IL"/>
              </w:rPr>
              <w:t>Built rapport with customers by offering friendly, knowledgeable, and supportive customer service</w:t>
            </w:r>
          </w:p>
          <w:p w14:paraId="00196877" w14:textId="77777777" w:rsidR="00F61DF9" w:rsidRDefault="00F61DF9" w:rsidP="00F61DF9"/>
        </w:tc>
      </w:tr>
    </w:tbl>
    <w:p w14:paraId="4E157428" w14:textId="77777777" w:rsidR="008B7D61" w:rsidRPr="00CF1A49" w:rsidRDefault="008B7D61" w:rsidP="008B7D61">
      <w:pPr>
        <w:pStyle w:val="Heading1"/>
      </w:pPr>
      <w:r>
        <w:lastRenderedPageBreak/>
        <w:t>Language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8B7D61" w:rsidRPr="006E1507" w14:paraId="1F024A61" w14:textId="77777777" w:rsidTr="00D4507C">
        <w:tc>
          <w:tcPr>
            <w:tcW w:w="4680" w:type="dxa"/>
          </w:tcPr>
          <w:p w14:paraId="2815F64E" w14:textId="77777777" w:rsidR="008B7D61" w:rsidRDefault="008B7D61" w:rsidP="008B7D61">
            <w:pPr>
              <w:pStyle w:val="ListBullet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English-Native</w:t>
            </w:r>
          </w:p>
          <w:p w14:paraId="6D96D01F" w14:textId="77777777" w:rsidR="008B7D61" w:rsidRPr="008B7D61" w:rsidRDefault="008B7D61" w:rsidP="008B7D61">
            <w:pPr>
              <w:pStyle w:val="ListBullet"/>
              <w:numPr>
                <w:ilvl w:val="0"/>
                <w:numId w:val="15"/>
              </w:numPr>
              <w:rPr>
                <w:color w:val="auto"/>
              </w:rPr>
            </w:pPr>
            <w:r>
              <w:rPr>
                <w:color w:val="auto"/>
              </w:rPr>
              <w:t>Hebrew-Advanced</w:t>
            </w:r>
          </w:p>
        </w:tc>
        <w:tc>
          <w:tcPr>
            <w:tcW w:w="4680" w:type="dxa"/>
            <w:tcMar>
              <w:left w:w="360" w:type="dxa"/>
            </w:tcMar>
          </w:tcPr>
          <w:p w14:paraId="4DBB2188" w14:textId="77777777" w:rsidR="008B7D61" w:rsidRPr="006E1507" w:rsidRDefault="008B7D61" w:rsidP="008B7D6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35EC3B43" w14:textId="77777777" w:rsidR="008B7D61" w:rsidRDefault="008B7D61" w:rsidP="008B7D61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42AA52E1" w14:textId="77777777" w:rsidR="00B51D1B" w:rsidRPr="006E1507" w:rsidRDefault="00B51D1B" w:rsidP="006E1507">
      <w:pPr>
        <w:rPr>
          <w:rtl/>
          <w:lang w:bidi="he-IL"/>
        </w:rPr>
      </w:pPr>
    </w:p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D4E4" w14:textId="77777777" w:rsidR="00621251" w:rsidRDefault="00621251" w:rsidP="0068194B">
      <w:r>
        <w:separator/>
      </w:r>
    </w:p>
    <w:p w14:paraId="3C562A16" w14:textId="77777777" w:rsidR="00621251" w:rsidRDefault="00621251"/>
    <w:p w14:paraId="50996030" w14:textId="77777777" w:rsidR="00621251" w:rsidRDefault="00621251"/>
  </w:endnote>
  <w:endnote w:type="continuationSeparator" w:id="0">
    <w:p w14:paraId="10CC2345" w14:textId="77777777" w:rsidR="00621251" w:rsidRDefault="00621251" w:rsidP="0068194B">
      <w:r>
        <w:continuationSeparator/>
      </w:r>
    </w:p>
    <w:p w14:paraId="0271B615" w14:textId="77777777" w:rsidR="00621251" w:rsidRDefault="00621251"/>
    <w:p w14:paraId="5F62F6F4" w14:textId="77777777" w:rsidR="00621251" w:rsidRDefault="006212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B3FC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CEC9" w14:textId="77777777" w:rsidR="00621251" w:rsidRDefault="00621251" w:rsidP="0068194B">
      <w:r>
        <w:separator/>
      </w:r>
    </w:p>
    <w:p w14:paraId="14FFE33E" w14:textId="77777777" w:rsidR="00621251" w:rsidRDefault="00621251"/>
    <w:p w14:paraId="37BD7C7E" w14:textId="77777777" w:rsidR="00621251" w:rsidRDefault="00621251"/>
  </w:footnote>
  <w:footnote w:type="continuationSeparator" w:id="0">
    <w:p w14:paraId="5777C6F0" w14:textId="77777777" w:rsidR="00621251" w:rsidRDefault="00621251" w:rsidP="0068194B">
      <w:r>
        <w:continuationSeparator/>
      </w:r>
    </w:p>
    <w:p w14:paraId="2917D8F4" w14:textId="77777777" w:rsidR="00621251" w:rsidRDefault="00621251"/>
    <w:p w14:paraId="12EAD479" w14:textId="77777777" w:rsidR="00621251" w:rsidRDefault="006212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C1F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69095A" wp14:editId="61987D1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E857AB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9BC662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64B00"/>
    <w:multiLevelType w:val="multilevel"/>
    <w:tmpl w:val="E48E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D538D4"/>
    <w:multiLevelType w:val="multilevel"/>
    <w:tmpl w:val="CB1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5770F"/>
    <w:multiLevelType w:val="hybridMultilevel"/>
    <w:tmpl w:val="B86214B4"/>
    <w:lvl w:ilvl="0" w:tplc="900EE51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355D79"/>
    <w:multiLevelType w:val="multilevel"/>
    <w:tmpl w:val="886C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20D4E"/>
    <w:multiLevelType w:val="hybridMultilevel"/>
    <w:tmpl w:val="350A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A7568"/>
    <w:multiLevelType w:val="hybridMultilevel"/>
    <w:tmpl w:val="EDB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6619C"/>
    <w:multiLevelType w:val="multilevel"/>
    <w:tmpl w:val="B88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  <w:num w:numId="16">
    <w:abstractNumId w:val="13"/>
  </w:num>
  <w:num w:numId="17">
    <w:abstractNumId w:val="19"/>
  </w:num>
  <w:num w:numId="18">
    <w:abstractNumId w:val="18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D0"/>
    <w:rsid w:val="000001EF"/>
    <w:rsid w:val="00007322"/>
    <w:rsid w:val="00007728"/>
    <w:rsid w:val="00024584"/>
    <w:rsid w:val="00024730"/>
    <w:rsid w:val="00055E95"/>
    <w:rsid w:val="0007021F"/>
    <w:rsid w:val="00072B5C"/>
    <w:rsid w:val="000B1934"/>
    <w:rsid w:val="000B2BA5"/>
    <w:rsid w:val="000D59D1"/>
    <w:rsid w:val="000F2F8C"/>
    <w:rsid w:val="000F4540"/>
    <w:rsid w:val="0010006E"/>
    <w:rsid w:val="001006CD"/>
    <w:rsid w:val="001045A8"/>
    <w:rsid w:val="00114A91"/>
    <w:rsid w:val="001427E1"/>
    <w:rsid w:val="0014774A"/>
    <w:rsid w:val="00163668"/>
    <w:rsid w:val="00171566"/>
    <w:rsid w:val="00174676"/>
    <w:rsid w:val="001755A8"/>
    <w:rsid w:val="00184014"/>
    <w:rsid w:val="00192008"/>
    <w:rsid w:val="001A563C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4908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388A"/>
    <w:rsid w:val="00336056"/>
    <w:rsid w:val="0035183C"/>
    <w:rsid w:val="003544E1"/>
    <w:rsid w:val="0035733B"/>
    <w:rsid w:val="00366398"/>
    <w:rsid w:val="003A0632"/>
    <w:rsid w:val="003A30E5"/>
    <w:rsid w:val="003A6ADF"/>
    <w:rsid w:val="003B5928"/>
    <w:rsid w:val="003C56C3"/>
    <w:rsid w:val="003D380F"/>
    <w:rsid w:val="003D7FD0"/>
    <w:rsid w:val="003E160D"/>
    <w:rsid w:val="003F1D5F"/>
    <w:rsid w:val="004015AB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C1C"/>
    <w:rsid w:val="0050606E"/>
    <w:rsid w:val="005061E0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1251"/>
    <w:rsid w:val="0062312F"/>
    <w:rsid w:val="00625F2C"/>
    <w:rsid w:val="0063700D"/>
    <w:rsid w:val="00640B6D"/>
    <w:rsid w:val="006618E9"/>
    <w:rsid w:val="00672A28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1B0D"/>
    <w:rsid w:val="0079206B"/>
    <w:rsid w:val="00796076"/>
    <w:rsid w:val="007A1286"/>
    <w:rsid w:val="007C0566"/>
    <w:rsid w:val="007C606B"/>
    <w:rsid w:val="007E6A61"/>
    <w:rsid w:val="00801140"/>
    <w:rsid w:val="00803404"/>
    <w:rsid w:val="00810E02"/>
    <w:rsid w:val="0081381B"/>
    <w:rsid w:val="00834955"/>
    <w:rsid w:val="00855B59"/>
    <w:rsid w:val="00860461"/>
    <w:rsid w:val="0086487C"/>
    <w:rsid w:val="00870B20"/>
    <w:rsid w:val="008829F8"/>
    <w:rsid w:val="00885897"/>
    <w:rsid w:val="008A6538"/>
    <w:rsid w:val="008B2895"/>
    <w:rsid w:val="008B7D61"/>
    <w:rsid w:val="008C7056"/>
    <w:rsid w:val="008F3B14"/>
    <w:rsid w:val="00901899"/>
    <w:rsid w:val="0090344B"/>
    <w:rsid w:val="00905715"/>
    <w:rsid w:val="0091321E"/>
    <w:rsid w:val="00913946"/>
    <w:rsid w:val="00921EC8"/>
    <w:rsid w:val="0092726B"/>
    <w:rsid w:val="009361BA"/>
    <w:rsid w:val="00944F78"/>
    <w:rsid w:val="009510E7"/>
    <w:rsid w:val="00952C89"/>
    <w:rsid w:val="009571D8"/>
    <w:rsid w:val="009650EA"/>
    <w:rsid w:val="00966C7D"/>
    <w:rsid w:val="0097790C"/>
    <w:rsid w:val="0098506E"/>
    <w:rsid w:val="009A44CE"/>
    <w:rsid w:val="009C026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920"/>
    <w:rsid w:val="00A755E8"/>
    <w:rsid w:val="00A93A5D"/>
    <w:rsid w:val="00AA023A"/>
    <w:rsid w:val="00AB32F8"/>
    <w:rsid w:val="00AB610B"/>
    <w:rsid w:val="00AD360E"/>
    <w:rsid w:val="00AD40FB"/>
    <w:rsid w:val="00AD782D"/>
    <w:rsid w:val="00AE6965"/>
    <w:rsid w:val="00AE7650"/>
    <w:rsid w:val="00B10EBE"/>
    <w:rsid w:val="00B1283B"/>
    <w:rsid w:val="00B236F1"/>
    <w:rsid w:val="00B50F99"/>
    <w:rsid w:val="00B51D1B"/>
    <w:rsid w:val="00B540F4"/>
    <w:rsid w:val="00B6002D"/>
    <w:rsid w:val="00B60FD0"/>
    <w:rsid w:val="00B622DF"/>
    <w:rsid w:val="00B6332A"/>
    <w:rsid w:val="00B81760"/>
    <w:rsid w:val="00B8494C"/>
    <w:rsid w:val="00BA1546"/>
    <w:rsid w:val="00BB4E51"/>
    <w:rsid w:val="00BB7D7A"/>
    <w:rsid w:val="00BD431F"/>
    <w:rsid w:val="00BE423E"/>
    <w:rsid w:val="00BE6FE8"/>
    <w:rsid w:val="00BF61AC"/>
    <w:rsid w:val="00BF733C"/>
    <w:rsid w:val="00C01EAF"/>
    <w:rsid w:val="00C407BF"/>
    <w:rsid w:val="00C47FA6"/>
    <w:rsid w:val="00C57FC6"/>
    <w:rsid w:val="00C66A7D"/>
    <w:rsid w:val="00C779DA"/>
    <w:rsid w:val="00C814F7"/>
    <w:rsid w:val="00C95674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3713"/>
    <w:rsid w:val="00D74E4C"/>
    <w:rsid w:val="00D82CA4"/>
    <w:rsid w:val="00D852E6"/>
    <w:rsid w:val="00D9521A"/>
    <w:rsid w:val="00DA3914"/>
    <w:rsid w:val="00DA59AA"/>
    <w:rsid w:val="00DB6915"/>
    <w:rsid w:val="00DB7E1E"/>
    <w:rsid w:val="00DC1B78"/>
    <w:rsid w:val="00DC2A2F"/>
    <w:rsid w:val="00DC56FE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5920"/>
    <w:rsid w:val="00EC1351"/>
    <w:rsid w:val="00EC4CBF"/>
    <w:rsid w:val="00ED7D28"/>
    <w:rsid w:val="00EE2CA8"/>
    <w:rsid w:val="00EF17E8"/>
    <w:rsid w:val="00EF51D9"/>
    <w:rsid w:val="00F130DD"/>
    <w:rsid w:val="00F24884"/>
    <w:rsid w:val="00F476C4"/>
    <w:rsid w:val="00F61DF9"/>
    <w:rsid w:val="00F64A9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5E0D4"/>
  <w15:chartTrackingRefBased/>
  <w15:docId w15:val="{4347401C-C26D-455D-ABB5-973F34DF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suggestion-description">
    <w:name w:val="suggestion-description"/>
    <w:basedOn w:val="Normal"/>
    <w:rsid w:val="003D7F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bidi="he-IL"/>
    </w:rPr>
  </w:style>
  <w:style w:type="character" w:customStyle="1" w:styleId="vanity-namedomain">
    <w:name w:val="vanity-name__domain"/>
    <w:basedOn w:val="DefaultParagraphFont"/>
    <w:rsid w:val="00224908"/>
  </w:style>
  <w:style w:type="character" w:customStyle="1" w:styleId="vanity-namedisplay-name">
    <w:name w:val="vanity-name__display-name"/>
    <w:basedOn w:val="DefaultParagraphFont"/>
    <w:rsid w:val="00224908"/>
  </w:style>
  <w:style w:type="character" w:styleId="UnresolvedMention">
    <w:name w:val="Unresolved Mention"/>
    <w:basedOn w:val="DefaultParagraphFont"/>
    <w:uiPriority w:val="99"/>
    <w:semiHidden/>
    <w:unhideWhenUsed/>
    <w:rsid w:val="00224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an.y.marko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an-marko-economics-information-technology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%20Marc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5B434D1F9A4E28AE7F12165231A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3BA32-64E9-40ED-9D86-92CFEDF91B04}"/>
      </w:docPartPr>
      <w:docPartBody>
        <w:p w:rsidR="00D1110D" w:rsidRDefault="00F6094F">
          <w:pPr>
            <w:pStyle w:val="265B434D1F9A4E28AE7F12165231A966"/>
          </w:pPr>
          <w:r w:rsidRPr="00CF1A49">
            <w:t>·</w:t>
          </w:r>
        </w:p>
      </w:docPartBody>
    </w:docPart>
    <w:docPart>
      <w:docPartPr>
        <w:name w:val="E20AC317A9A6422CBDD116A520D3C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9C76E-F292-40F7-8201-156E1C8CC724}"/>
      </w:docPartPr>
      <w:docPartBody>
        <w:p w:rsidR="00D1110D" w:rsidRDefault="00F6094F">
          <w:pPr>
            <w:pStyle w:val="E20AC317A9A6422CBDD116A520D3CEA0"/>
          </w:pPr>
          <w:r w:rsidRPr="00CF1A49">
            <w:t>Experience</w:t>
          </w:r>
        </w:p>
      </w:docPartBody>
    </w:docPart>
    <w:docPart>
      <w:docPartPr>
        <w:name w:val="C085091E50AC4329A6CDB882418B4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30403-528D-41AB-A918-37BAAA0FC8D1}"/>
      </w:docPartPr>
      <w:docPartBody>
        <w:p w:rsidR="00D1110D" w:rsidRDefault="00100C05" w:rsidP="00100C05">
          <w:pPr>
            <w:pStyle w:val="C085091E50AC4329A6CDB882418B4C04"/>
          </w:pPr>
          <w:r w:rsidRPr="00CF1A49">
            <w:t>Education</w:t>
          </w:r>
        </w:p>
      </w:docPartBody>
    </w:docPart>
    <w:docPart>
      <w:docPartPr>
        <w:name w:val="B8E3646359A347F69BAC7714BD443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9795A-6B40-4430-851B-55BE7D72DB45}"/>
      </w:docPartPr>
      <w:docPartBody>
        <w:p w:rsidR="00D1110D" w:rsidRDefault="00100C05" w:rsidP="00100C05">
          <w:pPr>
            <w:pStyle w:val="B8E3646359A347F69BAC7714BD4436E6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05"/>
    <w:rsid w:val="00100C05"/>
    <w:rsid w:val="00291DFB"/>
    <w:rsid w:val="00395710"/>
    <w:rsid w:val="005070DE"/>
    <w:rsid w:val="00740C79"/>
    <w:rsid w:val="00840890"/>
    <w:rsid w:val="00A7528F"/>
    <w:rsid w:val="00AD5388"/>
    <w:rsid w:val="00B83992"/>
    <w:rsid w:val="00C21CEA"/>
    <w:rsid w:val="00C561DD"/>
    <w:rsid w:val="00D1110D"/>
    <w:rsid w:val="00E7523F"/>
    <w:rsid w:val="00EE4459"/>
    <w:rsid w:val="00F6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65B434D1F9A4E28AE7F12165231A966">
    <w:name w:val="265B434D1F9A4E28AE7F12165231A966"/>
  </w:style>
  <w:style w:type="paragraph" w:customStyle="1" w:styleId="E20AC317A9A6422CBDD116A520D3CEA0">
    <w:name w:val="E20AC317A9A6422CBDD116A520D3CEA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085091E50AC4329A6CDB882418B4C04">
    <w:name w:val="C085091E50AC4329A6CDB882418B4C04"/>
    <w:rsid w:val="00100C05"/>
  </w:style>
  <w:style w:type="paragraph" w:customStyle="1" w:styleId="B8E3646359A347F69BAC7714BD4436E6">
    <w:name w:val="B8E3646359A347F69BAC7714BD4436E6"/>
    <w:rsid w:val="00100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72CAB-27EE-4F71-9086-D709CB824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112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Marko</dc:creator>
  <cp:keywords/>
  <dc:description/>
  <cp:lastModifiedBy>Dean</cp:lastModifiedBy>
  <cp:revision>23</cp:revision>
  <dcterms:created xsi:type="dcterms:W3CDTF">2021-01-28T13:17:00Z</dcterms:created>
  <dcterms:modified xsi:type="dcterms:W3CDTF">2021-08-11T16:22:00Z</dcterms:modified>
  <cp:category/>
</cp:coreProperties>
</file>